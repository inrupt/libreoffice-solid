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8466" w14:textId="7EEE919D" w:rsidR="005D1F51" w:rsidRDefault="002C023D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1553C1B" wp14:editId="0AB4B456">
                <wp:simplePos x="0" y="0"/>
                <wp:positionH relativeFrom="column">
                  <wp:posOffset>505460</wp:posOffset>
                </wp:positionH>
                <wp:positionV relativeFrom="paragraph">
                  <wp:posOffset>342900</wp:posOffset>
                </wp:positionV>
                <wp:extent cx="3810000" cy="2222500"/>
                <wp:effectExtent l="0" t="0" r="0" b="6350"/>
                <wp:wrapNone/>
                <wp:docPr id="153376454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47871640" name="Cloud 1247871640"/>
                        <wps:cNvSpPr/>
                        <wps:spPr>
                          <a:xfrm>
                            <a:off x="541020" y="274320"/>
                            <a:ext cx="2811780" cy="1668780"/>
                          </a:xfrm>
                          <a:prstGeom prst="cloud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40B2A" id="Canvas 1" o:spid="_x0000_s1026" editas="canvas" style="position:absolute;margin-left:39.8pt;margin-top:27pt;width:300pt;height:175pt;z-index:251659264;mso-width-relative:margin;mso-height-relative:margin" coordsize="381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W36AIAAJ4GAAAOAAAAZHJzL2Uyb0RvYy54bWysVU1v2zAMvQ/YfxB0Xx1naZIZdYogRYcB&#10;XVu0HXpWZDk2IIuapMTJfv0oyXbTpthhmw8OZZKP1ONHLi73jSQ7YWwNKqfp2YgSoTgUtdrk9MfT&#10;9ac5JdYxVTAJSuT0ICy9XHz8cNHqTIyhAlkIQxBE2azVOa2c01mSWF6Jhtkz0EKhsgTTMIdHs0kK&#10;w1pEb2QyHo2mSQum0Aa4sBa/XkUlXQT8shTc3ZWlFY7InGJuLrxNeK/9O1lcsGxjmK5q3qXB/iKL&#10;htUKgw5QV8wxsjX1CVRTcwMWSnfGoUmgLGsuwh3wNunozW1WTO2YDZfhyE6fIEr/EXe98XlbkHVx&#10;XUvpD9pYt5KG7Biy1la1E56n5JVVgllk3tf/tlhHgSatxipaPdTT/luejxXTIlzfZvx2d29IXWCT&#10;jSez+SydTrCeijXYVCsJ24Icfe9SQZ9HfW+6k0XR325fmsb/Ivlkn9PzSToaI9Qhp+PZ5DOKaM8y&#10;sXeEo3o8T9PZHPUcDdLpdO4PaIFs9ECerq8CGuKFnHKfTWgGtruxLtr2Nh76FdfWbNYD11fhOSWb&#10;ZVKdevoZEYPvepOGoHLbfIci1u58hE8P15ufVDKiY0FtFjkKkjtI4WNK9SBKJN5zEQKE2XyJyzgX&#10;ysXYtmKFiKFTH/vd0AHQI5fYbgN2B9AnGUF67MhhZ+9dRRjtwXn0p8Si8+ARIoNyg3NTKzDvAUi8&#10;VRc52iNzR9R4cQ3FAdvSQFwsVvPrGpvghll3zwxuEmwc3I7uDl+lhDan0EmUVGB+vffd2+PcoJaS&#10;FjdTTu3PLTOCEvlN4UR9SSe+9V04TM5nvnnNsWZ9rFHbZgU4xinuYc2D6O2d7MXSQPOMS3Tpo6KK&#10;KY6xsY2d6Q8rFzcmrmEulstghutLM3ejHv0yisXzPf60f2ZGd5PgcIhuoZ9ilr2Zh2jr66FguXVQ&#10;1mFYXnjt+MaNEqSwA0P3dgvbb9njc7B6+VtZ/AYAAP//AwBQSwMEFAAGAAgAAAAhAC7zwJjeAAAA&#10;CQEAAA8AAABkcnMvZG93bnJldi54bWxMj81OwzAQhO9IvIO1SNyoTRXSNsSpEBIIwaHQRuLqxtvE&#10;wj9R7DaBp2fhAsedGc1+U64nZ9kJh2iCl3A9E8DQN0Eb30qodw9XS2AxKa+VDR4lfGKEdXV+VqpC&#10;h9G/4WmbWkYlPhZKQpdSX3Aemw6dirPQoyfvEAanEp1Dy/WgRip3ls+FyLlTxtOHTvV432HzsT06&#10;Cdn8YJevj/nL11Ndj8/vmVmIjZHy8mK6uwWWcEp/YfjBJ3SoiGkfjl5HZiUsVjklJdxkNIn8/FfY&#10;U7kghVcl/7+g+gYAAP//AwBQSwECLQAUAAYACAAAACEAtoM4kv4AAADhAQAAEwAAAAAAAAAAAAAA&#10;AAAAAAAAW0NvbnRlbnRfVHlwZXNdLnhtbFBLAQItABQABgAIAAAAIQA4/SH/1gAAAJQBAAALAAAA&#10;AAAAAAAAAAAAAC8BAABfcmVscy8ucmVsc1BLAQItABQABgAIAAAAIQAlwPW36AIAAJ4GAAAOAAAA&#10;AAAAAAAAAAAAAC4CAABkcnMvZTJvRG9jLnhtbFBLAQItABQABgAIAAAAIQAu88CY3gAAAAkBAAAP&#10;AAAAAAAAAAAAAAAAAEIFAABkcnMvZG93bnJldi54bWxQSwUGAAAAAAQABADzAAAAT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100;height:22225;visibility:visible;mso-wrap-style:square" filled="t">
                  <v:fill o:detectmouseclick="t"/>
                  <v:path o:connecttype="none"/>
                </v:shape>
                <v:shape id="Cloud 1247871640" o:spid="_x0000_s1028" style="position:absolute;left:5410;top:2743;width:28118;height:16688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dXzAAAAOMAAAAPAAAAZHJzL2Rvd25yZXYueG1sRI9BS8NA&#10;EIXvgv9hGcGL2E1LadPYbVFREIRKagWP4+6YhGZnQ3ZN03/vHASPM/Pmvfett6Nv1UB9bAIbmE4y&#10;UMQ2uIYrA4f359scVEzIDtvAZOBMEbaby4s1Fi6cuKRhnyolJhwLNFCn1BVaR1uTxzgJHbHcvkPv&#10;McnYV9r1eBJz3+pZli20x4YlocaOHmuyx/2PN/B2k++Gr6fz0b3az3LFD7a0H9aY66vx/g5UojH9&#10;i/++X5zUn82X+XK6mAuFMMkC9OYXAAD//wMAUEsBAi0AFAAGAAgAAAAhANvh9svuAAAAhQEAABMA&#10;AAAAAAAAAAAAAAAAAAAAAFtDb250ZW50X1R5cGVzXS54bWxQSwECLQAUAAYACAAAACEAWvQsW78A&#10;AAAVAQAACwAAAAAAAAAAAAAAAAAfAQAAX3JlbHMvLnJlbHNQSwECLQAUAAYACAAAACEAiXj3V8wA&#10;AADjAAAADwAAAAAAAAAAAAAAAAAHAgAAZHJzL2Rvd25yZXYueG1sUEsFBgAAAAADAAMAtwAAAAAD&#10;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dd" strokecolor="#7f7f7f [1612]" strokeweight="2pt">
                  <v:path arrowok="t" o:connecttype="custom" o:connectlocs="305456,1011196;140589,980408;450926,1348119;378809,1362837;1072512,1510014;1029033,1442799;1876277,1342402;1858899,1416145;2221371,886694;2432971,1162352;2720527,593112;2626281,696484;2494413,209602;2499360,258429;1892614,152662;1940909,90392;1441102,182330;1464469,128635;911225,200563;995839,252635;268616,609916;253841,555101" o:connectangles="0,0,0,0,0,0,0,0,0,0,0,0,0,0,0,0,0,0,0,0,0,0"/>
                </v:shape>
              </v:group>
            </w:pict>
          </mc:Fallback>
        </mc:AlternateContent>
      </w:r>
    </w:p>
    <w:sectPr w:rsidR="005D1F51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3D"/>
    <w:rsid w:val="000C1ECD"/>
    <w:rsid w:val="002B63F0"/>
    <w:rsid w:val="002C023D"/>
    <w:rsid w:val="00321565"/>
    <w:rsid w:val="00326855"/>
    <w:rsid w:val="004E38BB"/>
    <w:rsid w:val="005702D9"/>
    <w:rsid w:val="005D1F51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70AF9"/>
  <w14:discardImageEditingData/>
  <w14:defaultImageDpi w14:val="32767"/>
  <w15:chartTrackingRefBased/>
  <w15:docId w15:val="{A95A3B34-D39B-4545-943A-4BCB2234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2023-11-10T17:56:00Z</dcterms:created>
  <dcterms:modified xsi:type="dcterms:W3CDTF">2023-11-10T17:58:00Z</dcterms:modified>
</cp:coreProperties>
</file>